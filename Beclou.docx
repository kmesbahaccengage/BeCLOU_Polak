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r w:rsidRPr="008B5277">
        <w:rPr>
          <w:noProof/>
          <w:lang w:eastAsia="fr-FR"/>
        </w:rPr>
        <w:drawing>
          <wp:inline distT="0" distB="0" distL="0" distR="0" wp14:anchorId="0446AF6B" wp14:editId="26C45C9C">
            <wp:extent cx="3657600" cy="940525"/>
            <wp:effectExtent l="0" t="0" r="0" b="0"/>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940525"/>
                    </a:xfrm>
                    <a:prstGeom prst="rect">
                      <a:avLst/>
                    </a:prstGeom>
                    <a:noFill/>
                    <a:ln w="254000" cap="rnd">
                      <a:noFill/>
                    </a:ln>
                    <a:effectLst/>
                  </pic:spPr>
                </pic:pic>
              </a:graphicData>
            </a:graphic>
          </wp:inline>
        </w:drawing>
      </w:r>
    </w:p>
    <w:p w:rsidR="00C6554A" w:rsidRDefault="00D544CD" w:rsidP="00C6554A">
      <w:pPr>
        <w:pStyle w:val="Titre"/>
      </w:pPr>
      <w:proofErr w:type="spellStart"/>
      <w:r>
        <w:t>Beclou</w:t>
      </w:r>
      <w:proofErr w:type="spellEnd"/>
    </w:p>
    <w:p w:rsidR="00C6554A" w:rsidRPr="00D5413C" w:rsidRDefault="00D544CD" w:rsidP="00C6554A">
      <w:pPr>
        <w:pStyle w:val="Sous-titre"/>
      </w:pPr>
      <w:r>
        <w:t>Application web de location de velo en libre service</w:t>
      </w:r>
    </w:p>
    <w:p w:rsidR="00C6554A" w:rsidRDefault="00D544CD" w:rsidP="00C6554A">
      <w:pPr>
        <w:pStyle w:val="Coordonnes"/>
      </w:pPr>
      <w:r>
        <w:t xml:space="preserve">Dabo, Grammont, </w:t>
      </w:r>
      <w:proofErr w:type="spellStart"/>
      <w:r>
        <w:t>Lichtmann</w:t>
      </w:r>
      <w:proofErr w:type="spellEnd"/>
      <w:r>
        <w:t xml:space="preserve">, </w:t>
      </w:r>
      <w:proofErr w:type="spellStart"/>
      <w:r>
        <w:t>Mesbah</w:t>
      </w:r>
      <w:proofErr w:type="spellEnd"/>
      <w:r>
        <w:t xml:space="preserve">, </w:t>
      </w:r>
      <w:proofErr w:type="spellStart"/>
      <w:r>
        <w:t>Schumacker</w:t>
      </w:r>
      <w:proofErr w:type="spellEnd"/>
      <w:r w:rsidR="00C6554A">
        <w:rPr>
          <w:lang w:bidi="fr-FR"/>
        </w:rPr>
        <w:t xml:space="preserve"> | </w:t>
      </w:r>
      <w:proofErr w:type="spellStart"/>
      <w:r>
        <w:t>Hackaton</w:t>
      </w:r>
      <w:proofErr w:type="spellEnd"/>
      <w:r w:rsidR="00C6554A">
        <w:rPr>
          <w:lang w:bidi="fr-FR"/>
        </w:rPr>
        <w:t xml:space="preserve"> | </w:t>
      </w:r>
      <w:r>
        <w:t>Avril 2019</w:t>
      </w:r>
      <w:r w:rsidR="00C6554A">
        <w:rPr>
          <w:lang w:bidi="fr-FR"/>
        </w:rPr>
        <w:br w:type="page"/>
      </w:r>
    </w:p>
    <w:p w:rsidR="00C6554A" w:rsidRDefault="00D544CD" w:rsidP="00C6554A">
      <w:pPr>
        <w:pStyle w:val="Titre1"/>
      </w:pPr>
      <w:r>
        <w:lastRenderedPageBreak/>
        <w:t>Préconisations techniques</w:t>
      </w:r>
    </w:p>
    <w:p w:rsidR="00D544CD" w:rsidRDefault="00D544CD" w:rsidP="00D544CD">
      <w:r>
        <w:t>Nous avons choisi d’utiliser les langages suivants : Javascript, HTML, CSS. Le côté serveur étant codé en Node.js.</w:t>
      </w:r>
    </w:p>
    <w:p w:rsidR="00D544CD" w:rsidRDefault="00D544CD" w:rsidP="00D544CD">
      <w:r>
        <w:t xml:space="preserve">Pour l’environnement nous utilisons </w:t>
      </w:r>
      <w:proofErr w:type="spellStart"/>
      <w:r>
        <w:t>Github</w:t>
      </w:r>
      <w:proofErr w:type="spellEnd"/>
      <w:r>
        <w:t xml:space="preserve"> pour le versioning et le répertoire commun, MySQL pour la base de </w:t>
      </w:r>
      <w:r w:rsidR="00EE15A4">
        <w:t xml:space="preserve">données, </w:t>
      </w:r>
      <w:r>
        <w:t>NPM pour la gestion des dépendances</w:t>
      </w:r>
      <w:r w:rsidR="00EE15A4">
        <w:t xml:space="preserve">, </w:t>
      </w:r>
      <w:proofErr w:type="spellStart"/>
      <w:r w:rsidR="00EE15A4">
        <w:t>PureCSS</w:t>
      </w:r>
      <w:proofErr w:type="spellEnd"/>
      <w:r w:rsidR="00EE15A4">
        <w:t xml:space="preserve"> pour le formatage visuel et responsif et enfin Postman pour le test des APIs.</w:t>
      </w:r>
    </w:p>
    <w:p w:rsidR="00D544CD" w:rsidRDefault="00D544CD" w:rsidP="00D544CD">
      <w:r>
        <w:t>Pourquoi avons-nous décidé d’utiliser ces</w:t>
      </w:r>
      <w:r w:rsidR="00EE15A4">
        <w:t xml:space="preserve"> technologies</w:t>
      </w:r>
      <w:r>
        <w:t> ?</w:t>
      </w:r>
    </w:p>
    <w:p w:rsidR="004F5055" w:rsidRDefault="00EE15A4" w:rsidP="00D544CD">
      <w:r>
        <w:t xml:space="preserve">Tout d’abord nous utilisons que 3 langages que nous connaissons bien, tous les membres de l’équipe connaissent et ont déjà utilisé ces langages, de plus un de ces membre est un expert Node.js. </w:t>
      </w:r>
      <w:r w:rsidR="004F5055">
        <w:t xml:space="preserve">Pour éviter de nous </w:t>
      </w:r>
      <w:r>
        <w:t>perdre dans un flot de codes à syntaxes différentes</w:t>
      </w:r>
      <w:r w:rsidR="004F5055">
        <w:t xml:space="preserve"> nous avons décidé d’utiliser que 3 langages différents</w:t>
      </w:r>
      <w:r>
        <w:t xml:space="preserve">. L’avantage d’utiliser Node.js </w:t>
      </w:r>
      <w:r w:rsidR="004F5055">
        <w:t xml:space="preserve">est de pouvoir utiliser le serveur de manière asynchrone (natif sous node.js) ce qui nous permet de faire des requêtes API rapides et fluides. </w:t>
      </w:r>
    </w:p>
    <w:p w:rsidR="00EE15A4" w:rsidRDefault="004F5055" w:rsidP="00D544CD">
      <w:r>
        <w:t>MySQL est le gestionnaire de base de données le plus courant, chaque développeur du groupe peut créer une base de données sur sa machine et importer ou exporter une base. MySQL Workbench permet de créer facilement un modèle entité-relation et de l’exporter directement dans la BDD.</w:t>
      </w:r>
    </w:p>
    <w:p w:rsidR="00C6554A" w:rsidRPr="00514122" w:rsidRDefault="004B5DA8" w:rsidP="004B5DA8">
      <w:proofErr w:type="spellStart"/>
      <w:r>
        <w:t>Github</w:t>
      </w:r>
      <w:proofErr w:type="spellEnd"/>
      <w:r>
        <w:t xml:space="preserve"> est l’outil de versioning le plus utilisé, il permet d’avoir un répertoire commun et de s’échanger, modifier et lire des fichiers d’une facilité déconcertante.</w:t>
      </w:r>
    </w:p>
    <w:p w:rsidR="00C6554A" w:rsidRPr="00D5413C" w:rsidRDefault="00AA5B27" w:rsidP="00C6554A">
      <w:pPr>
        <w:pStyle w:val="Titre2"/>
      </w:pPr>
      <w:r>
        <w:t>Détermination des facteurs risques</w:t>
      </w:r>
    </w:p>
    <w:p w:rsidR="00E26E11" w:rsidRDefault="00E26E11" w:rsidP="00E26E11">
      <w:r>
        <w:t>Nous avons réduit les facteurs risques en utilisant Node.js pour le serveur car Node.js est plus rapide que PHP, nous avons utilisé un système</w:t>
      </w:r>
      <w:r w:rsidR="00E2725E">
        <w:t xml:space="preserve"> d’API pour échanger des informations avec le serveur.</w:t>
      </w:r>
    </w:p>
    <w:p w:rsidR="00E2725E" w:rsidRDefault="00E2725E" w:rsidP="00E26E11">
      <w:r>
        <w:t>Il n’y a pas d’autre facteurs risques.</w:t>
      </w:r>
    </w:p>
    <w:p w:rsidR="00E2725E" w:rsidRDefault="00E2725E" w:rsidP="00E2725E">
      <w:pPr>
        <w:pStyle w:val="Titre2"/>
      </w:pPr>
      <w:r>
        <w:t>Livrables &amp; Mode d’installation</w:t>
      </w:r>
    </w:p>
    <w:p w:rsidR="00E2725E" w:rsidRDefault="00E2725E" w:rsidP="00E2725E">
      <w:r>
        <w:t>-1 dossier compressé contenant tout le projet (serveur web)</w:t>
      </w:r>
    </w:p>
    <w:p w:rsidR="00E2725E" w:rsidRDefault="00E2725E" w:rsidP="00E2725E">
      <w:pPr>
        <w:spacing w:before="0" w:line="240" w:lineRule="auto"/>
      </w:pPr>
      <w:r>
        <w:t xml:space="preserve">-1 fichier </w:t>
      </w:r>
      <w:proofErr w:type="spellStart"/>
      <w:r>
        <w:t>db.mwb</w:t>
      </w:r>
      <w:proofErr w:type="spellEnd"/>
      <w:r>
        <w:t xml:space="preserve"> contenant le modèle entité-relation à ouvrir dans MySQL -Workbench </w:t>
      </w:r>
    </w:p>
    <w:p w:rsidR="00E2725E" w:rsidRDefault="00E2725E" w:rsidP="00E2725E">
      <w:pPr>
        <w:spacing w:before="0" w:line="240" w:lineRule="auto"/>
      </w:pPr>
      <w:r>
        <w:t xml:space="preserve">-1 fichier </w:t>
      </w:r>
      <w:proofErr w:type="spellStart"/>
      <w:r>
        <w:t>mydb.sql</w:t>
      </w:r>
      <w:proofErr w:type="spellEnd"/>
      <w:r>
        <w:t xml:space="preserve"> contenant le script SQL contenant les 2000 vélos.</w:t>
      </w:r>
    </w:p>
    <w:p w:rsidR="00E2725E" w:rsidRDefault="00E2725E" w:rsidP="00E2725E">
      <w:pPr>
        <w:spacing w:before="0" w:line="240" w:lineRule="auto"/>
      </w:pPr>
      <w:r>
        <w:t xml:space="preserve">-Ce document </w:t>
      </w:r>
    </w:p>
    <w:p w:rsidR="00E2725E" w:rsidRDefault="00E2725E" w:rsidP="00E2725E">
      <w:pPr>
        <w:pStyle w:val="Titre4"/>
      </w:pPr>
      <w:r>
        <w:t>Comment installer ?</w:t>
      </w:r>
    </w:p>
    <w:p w:rsidR="00E2725E" w:rsidRDefault="00E2725E" w:rsidP="00E2725E">
      <w:r>
        <w:t xml:space="preserve">Logiciels à avoir : </w:t>
      </w:r>
    </w:p>
    <w:p w:rsidR="00E2725E" w:rsidRDefault="00E2725E" w:rsidP="00E2725E">
      <w:r>
        <w:t xml:space="preserve">Git, MySQL Workbench, </w:t>
      </w:r>
      <w:proofErr w:type="spellStart"/>
      <w:r>
        <w:t>NodeJS</w:t>
      </w:r>
      <w:proofErr w:type="spellEnd"/>
      <w:r>
        <w:t xml:space="preserve">, une base de </w:t>
      </w:r>
      <w:proofErr w:type="gramStart"/>
      <w:r>
        <w:t>donnée</w:t>
      </w:r>
      <w:proofErr w:type="gramEnd"/>
      <w:r>
        <w:t xml:space="preserve"> MySQL (Possibilité d’utiliser WAMP et PMA)</w:t>
      </w:r>
    </w:p>
    <w:p w:rsidR="00E2725E" w:rsidRDefault="00E2725E" w:rsidP="00E2725E">
      <w:r>
        <w:lastRenderedPageBreak/>
        <w:t>-Décompresser le dossier</w:t>
      </w:r>
    </w:p>
    <w:p w:rsidR="00E2725E" w:rsidRDefault="00E2725E" w:rsidP="00E2725E">
      <w:r>
        <w:t xml:space="preserve">-Ouvrir le fichier </w:t>
      </w:r>
      <w:proofErr w:type="spellStart"/>
      <w:r>
        <w:t>db.mwb</w:t>
      </w:r>
      <w:proofErr w:type="spellEnd"/>
      <w:r>
        <w:t xml:space="preserve"> dans MySQL Workbench et exporter le diagramme (</w:t>
      </w:r>
      <w:proofErr w:type="spellStart"/>
      <w:r w:rsidR="0048002B">
        <w:t>Database</w:t>
      </w:r>
      <w:proofErr w:type="spellEnd"/>
      <w:r w:rsidR="0048002B">
        <w:t xml:space="preserve"> -&gt; </w:t>
      </w:r>
      <w:proofErr w:type="spellStart"/>
      <w:r w:rsidR="0048002B">
        <w:t>Forward</w:t>
      </w:r>
      <w:proofErr w:type="spellEnd"/>
      <w:r w:rsidR="0048002B">
        <w:t xml:space="preserve"> Engineering)</w:t>
      </w:r>
    </w:p>
    <w:p w:rsidR="0048002B" w:rsidRDefault="0048002B" w:rsidP="00E2725E">
      <w:r>
        <w:t xml:space="preserve">-Créer un utilisateur dans PMA (Ne pas être dans une </w:t>
      </w:r>
      <w:proofErr w:type="spellStart"/>
      <w:r>
        <w:t>bdd</w:t>
      </w:r>
      <w:proofErr w:type="spellEnd"/>
      <w:r>
        <w:t xml:space="preserve"> mais dans le serveur -&gt; comptes utilisateur) nom : </w:t>
      </w:r>
      <w:proofErr w:type="spellStart"/>
      <w:r>
        <w:t>khaled</w:t>
      </w:r>
      <w:proofErr w:type="spellEnd"/>
      <w:r>
        <w:t xml:space="preserve">, </w:t>
      </w:r>
      <w:proofErr w:type="spellStart"/>
      <w:r>
        <w:t>password</w:t>
      </w:r>
      <w:proofErr w:type="spellEnd"/>
      <w:r>
        <w:t xml:space="preserve"> : </w:t>
      </w:r>
      <w:proofErr w:type="spellStart"/>
      <w:r>
        <w:t>mysql</w:t>
      </w:r>
      <w:proofErr w:type="spellEnd"/>
      <w:r>
        <w:t>, lui donner tous les privilèges.</w:t>
      </w:r>
    </w:p>
    <w:p w:rsidR="0048002B" w:rsidRDefault="0048002B" w:rsidP="00E2725E">
      <w:r>
        <w:t xml:space="preserve">-Toujours dans PMA, créer une </w:t>
      </w:r>
      <w:proofErr w:type="spellStart"/>
      <w:r>
        <w:t>bdd</w:t>
      </w:r>
      <w:proofErr w:type="spellEnd"/>
      <w:r>
        <w:t xml:space="preserve"> appelée « </w:t>
      </w:r>
      <w:proofErr w:type="spellStart"/>
      <w:r>
        <w:t>mydb</w:t>
      </w:r>
      <w:proofErr w:type="spellEnd"/>
      <w:r>
        <w:t> », dedans importer le fichier « </w:t>
      </w:r>
      <w:proofErr w:type="spellStart"/>
      <w:r>
        <w:t>mydb.sql</w:t>
      </w:r>
      <w:proofErr w:type="spellEnd"/>
      <w:r>
        <w:t> »</w:t>
      </w:r>
    </w:p>
    <w:p w:rsidR="0048002B" w:rsidRDefault="0048002B" w:rsidP="00E2725E">
      <w:r>
        <w:t>-Ouvrir une invite de commande, utiliser la commande « cd » pour vous placer dans le dossier décompressé (e.g. cd Documents/</w:t>
      </w:r>
      <w:proofErr w:type="spellStart"/>
      <w:r>
        <w:t>BeCLOU_Polak</w:t>
      </w:r>
      <w:bookmarkStart w:id="0" w:name="_GoBack"/>
      <w:bookmarkEnd w:id="0"/>
      <w:proofErr w:type="spellEnd"/>
      <w:r>
        <w:t>)</w:t>
      </w:r>
    </w:p>
    <w:p w:rsidR="0048002B" w:rsidRDefault="0048002B" w:rsidP="00E2725E">
      <w:r>
        <w:t>-lancer la commande « </w:t>
      </w:r>
      <w:proofErr w:type="spellStart"/>
      <w:r>
        <w:t>npm</w:t>
      </w:r>
      <w:proofErr w:type="spellEnd"/>
      <w:r>
        <w:t xml:space="preserve"> </w:t>
      </w:r>
      <w:proofErr w:type="spellStart"/>
      <w:r>
        <w:t>install</w:t>
      </w:r>
      <w:proofErr w:type="spellEnd"/>
      <w:r>
        <w:t> » puis « </w:t>
      </w:r>
      <w:proofErr w:type="spellStart"/>
      <w:r>
        <w:t>npm</w:t>
      </w:r>
      <w:proofErr w:type="spellEnd"/>
      <w:r>
        <w:t xml:space="preserve"> start »</w:t>
      </w:r>
    </w:p>
    <w:p w:rsidR="0048002B" w:rsidRPr="00E2725E" w:rsidRDefault="0048002B" w:rsidP="00E2725E">
      <w:r>
        <w:t>-Dans un navigateur entrez l’url « localhost :3000/ »</w:t>
      </w:r>
    </w:p>
    <w:sectPr w:rsidR="0048002B" w:rsidRPr="00E2725E" w:rsidSect="00BB04DB">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033" w:rsidRDefault="00710033" w:rsidP="00C6554A">
      <w:pPr>
        <w:spacing w:before="0" w:after="0" w:line="240" w:lineRule="auto"/>
      </w:pPr>
      <w:r>
        <w:separator/>
      </w:r>
    </w:p>
  </w:endnote>
  <w:endnote w:type="continuationSeparator" w:id="0">
    <w:p w:rsidR="00710033" w:rsidRDefault="0071003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FE5B1E">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033" w:rsidRDefault="00710033" w:rsidP="00C6554A">
      <w:pPr>
        <w:spacing w:before="0" w:after="0" w:line="240" w:lineRule="auto"/>
      </w:pPr>
      <w:r>
        <w:separator/>
      </w:r>
    </w:p>
  </w:footnote>
  <w:footnote w:type="continuationSeparator" w:id="0">
    <w:p w:rsidR="00710033" w:rsidRDefault="0071003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4CD"/>
    <w:rsid w:val="00213C89"/>
    <w:rsid w:val="002554CD"/>
    <w:rsid w:val="00293B83"/>
    <w:rsid w:val="002B4294"/>
    <w:rsid w:val="00333D0D"/>
    <w:rsid w:val="003E4CD7"/>
    <w:rsid w:val="00405309"/>
    <w:rsid w:val="0048002B"/>
    <w:rsid w:val="004B5DA8"/>
    <w:rsid w:val="004C049F"/>
    <w:rsid w:val="004F5055"/>
    <w:rsid w:val="005000E2"/>
    <w:rsid w:val="005A0709"/>
    <w:rsid w:val="006A3CE7"/>
    <w:rsid w:val="00710033"/>
    <w:rsid w:val="00AA5B27"/>
    <w:rsid w:val="00B93C76"/>
    <w:rsid w:val="00BB04DB"/>
    <w:rsid w:val="00BF4294"/>
    <w:rsid w:val="00C6554A"/>
    <w:rsid w:val="00D544CD"/>
    <w:rsid w:val="00E26E11"/>
    <w:rsid w:val="00E2725E"/>
    <w:rsid w:val="00ED7C44"/>
    <w:rsid w:val="00EE15A4"/>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00AC6"/>
  <w15:chartTrackingRefBased/>
  <w15:docId w15:val="{9DAAE0DE-600D-4CDA-A155-F0FA2933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D544CD"/>
    <w:pPr>
      <w:keepNext/>
      <w:keepLines/>
      <w:spacing w:before="600" w:after="60"/>
      <w:contextualSpacing/>
      <w:outlineLvl w:val="0"/>
    </w:pPr>
    <w:rPr>
      <w:rFonts w:asciiTheme="majorHAnsi" w:eastAsiaTheme="majorEastAsia" w:hAnsiTheme="majorHAnsi" w:cstheme="majorBidi"/>
      <w:color w:val="92D050"/>
      <w:sz w:val="32"/>
    </w:rPr>
  </w:style>
  <w:style w:type="paragraph" w:styleId="Titre2">
    <w:name w:val="heading 2"/>
    <w:basedOn w:val="Normal"/>
    <w:next w:val="Normal"/>
    <w:link w:val="Titre2Car"/>
    <w:uiPriority w:val="9"/>
    <w:unhideWhenUsed/>
    <w:qFormat/>
    <w:rsid w:val="00D544CD"/>
    <w:pPr>
      <w:keepNext/>
      <w:keepLines/>
      <w:spacing w:before="240" w:after="0"/>
      <w:contextualSpacing/>
      <w:outlineLvl w:val="1"/>
    </w:pPr>
    <w:rPr>
      <w:rFonts w:asciiTheme="majorHAnsi" w:eastAsiaTheme="majorEastAsia" w:hAnsiTheme="majorHAnsi" w:cstheme="majorBidi"/>
      <w:caps/>
      <w:color w:val="92D050"/>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4">
    <w:name w:val="heading 4"/>
    <w:basedOn w:val="Normal"/>
    <w:next w:val="Normal"/>
    <w:link w:val="Titre4Car"/>
    <w:uiPriority w:val="9"/>
    <w:unhideWhenUsed/>
    <w:qFormat/>
    <w:rsid w:val="00E2725E"/>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44CD"/>
    <w:rPr>
      <w:rFonts w:asciiTheme="majorHAnsi" w:eastAsiaTheme="majorEastAsia" w:hAnsiTheme="majorHAnsi" w:cstheme="majorBidi"/>
      <w:color w:val="92D050"/>
      <w:sz w:val="32"/>
    </w:rPr>
  </w:style>
  <w:style w:type="character" w:customStyle="1" w:styleId="Titre2Car">
    <w:name w:val="Titre 2 Car"/>
    <w:basedOn w:val="Policepardfaut"/>
    <w:link w:val="Titre2"/>
    <w:uiPriority w:val="9"/>
    <w:rsid w:val="00D544CD"/>
    <w:rPr>
      <w:rFonts w:asciiTheme="majorHAnsi" w:eastAsiaTheme="majorEastAsia" w:hAnsiTheme="majorHAnsi" w:cstheme="majorBidi"/>
      <w:caps/>
      <w:color w:val="92D050"/>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D544CD"/>
    <w:pPr>
      <w:spacing w:before="480" w:after="40" w:line="240" w:lineRule="auto"/>
      <w:contextualSpacing/>
      <w:jc w:val="center"/>
    </w:pPr>
    <w:rPr>
      <w:rFonts w:asciiTheme="majorHAnsi" w:eastAsiaTheme="majorEastAsia" w:hAnsiTheme="majorHAnsi" w:cstheme="majorBidi"/>
      <w:color w:val="92D050"/>
      <w:kern w:val="28"/>
      <w:sz w:val="60"/>
    </w:rPr>
  </w:style>
  <w:style w:type="character" w:customStyle="1" w:styleId="TitreCar">
    <w:name w:val="Titre Car"/>
    <w:basedOn w:val="Policepardfaut"/>
    <w:link w:val="Titre"/>
    <w:uiPriority w:val="2"/>
    <w:rsid w:val="00D544CD"/>
    <w:rPr>
      <w:rFonts w:asciiTheme="majorHAnsi" w:eastAsiaTheme="majorEastAsia" w:hAnsiTheme="majorHAnsi" w:cstheme="majorBidi"/>
      <w:color w:val="92D050"/>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character" w:customStyle="1" w:styleId="Titre4Car">
    <w:name w:val="Titre 4 Car"/>
    <w:basedOn w:val="Policepardfaut"/>
    <w:link w:val="Titre4"/>
    <w:uiPriority w:val="9"/>
    <w:rsid w:val="00E2725E"/>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rmation\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216D9-610F-418C-B605-8227BC502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56</TotalTime>
  <Pages>3</Pages>
  <Words>433</Words>
  <Characters>2385</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Formation</dc:creator>
  <cp:keywords/>
  <dc:description/>
  <cp:lastModifiedBy>Formation</cp:lastModifiedBy>
  <cp:revision>6</cp:revision>
  <dcterms:created xsi:type="dcterms:W3CDTF">2019-04-12T10:22:00Z</dcterms:created>
  <dcterms:modified xsi:type="dcterms:W3CDTF">2019-04-12T12:28:00Z</dcterms:modified>
</cp:coreProperties>
</file>